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B36F9" w14:textId="77777777" w:rsidR="0030439C" w:rsidRDefault="005D5EA7" w:rsidP="008C11B0">
      <w:pPr>
        <w:pStyle w:val="Ttulo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INTRO TO PROGRAMING (08/26/2019)  </w:t>
      </w:r>
    </w:p>
    <w:p w14:paraId="7348B02B" w14:textId="77777777" w:rsidR="0030439C" w:rsidRDefault="005D5EA7">
      <w:pPr>
        <w:rPr>
          <w:u w:val="single"/>
          <w:lang w:val="en-US"/>
        </w:rPr>
      </w:pPr>
      <w:r>
        <w:rPr>
          <w:u w:val="single"/>
          <w:lang w:val="en-US"/>
        </w:rPr>
        <w:t>DAY 3. HISTORY OF COMPUTER</w:t>
      </w:r>
    </w:p>
    <w:p w14:paraId="469B46ED" w14:textId="77777777" w:rsidR="0030439C" w:rsidRDefault="005D5EA7">
      <w:pPr>
        <w:rPr>
          <w:lang w:val="en-US"/>
        </w:rPr>
      </w:pPr>
      <w:r>
        <w:rPr>
          <w:lang w:val="en-US"/>
        </w:rPr>
        <w:t>Goal: think about how to solve problems with computers</w:t>
      </w:r>
    </w:p>
    <w:p w14:paraId="4DFCBBC0" w14:textId="77777777" w:rsidR="0030439C" w:rsidRDefault="005D5EA7">
      <w:pPr>
        <w:rPr>
          <w:u w:val="single"/>
        </w:rPr>
      </w:pPr>
      <w:proofErr w:type="spellStart"/>
      <w:r>
        <w:rPr>
          <w:u w:val="single"/>
        </w:rPr>
        <w:t>History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computers</w:t>
      </w:r>
      <w:proofErr w:type="spellEnd"/>
      <w:r>
        <w:rPr>
          <w:u w:val="single"/>
        </w:rPr>
        <w:t>:</w:t>
      </w:r>
    </w:p>
    <w:p w14:paraId="73BBA3CA" w14:textId="77777777" w:rsidR="0030439C" w:rsidRDefault="005D5EA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1000s years ago: people counting things</w:t>
      </w:r>
    </w:p>
    <w:p w14:paraId="008783EF" w14:textId="77777777" w:rsidR="0030439C" w:rsidRDefault="005D5EA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1600s-1700s: small machines that can help with math ideas</w:t>
      </w:r>
    </w:p>
    <w:p w14:paraId="69DD0B90" w14:textId="77777777" w:rsidR="0030439C" w:rsidRDefault="005D5EA7">
      <w:pPr>
        <w:pStyle w:val="Prrafodelista"/>
        <w:numPr>
          <w:ilvl w:val="0"/>
          <w:numId w:val="1"/>
        </w:numPr>
      </w:pPr>
      <w:r>
        <w:t xml:space="preserve">1800s: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better</w:t>
      </w:r>
      <w:proofErr w:type="spellEnd"/>
    </w:p>
    <w:p w14:paraId="601185CD" w14:textId="77777777" w:rsidR="0030439C" w:rsidRDefault="005D5EA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1930s/1940s: “almost” computers. Moto 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them could do just one task</w:t>
      </w:r>
    </w:p>
    <w:p w14:paraId="1B4703C2" w14:textId="77777777" w:rsidR="0030439C" w:rsidRDefault="005D5EA7">
      <w:pPr>
        <w:pStyle w:val="Prrafodelista"/>
        <w:numPr>
          <w:ilvl w:val="0"/>
          <w:numId w:val="1"/>
        </w:numPr>
      </w:pPr>
      <w:r>
        <w:t xml:space="preserve">1950s…..1970s: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advancements</w:t>
      </w:r>
      <w:proofErr w:type="spellEnd"/>
    </w:p>
    <w:p w14:paraId="0E67EDBD" w14:textId="77777777" w:rsidR="0030439C" w:rsidRDefault="005D5EA7">
      <w:pPr>
        <w:pStyle w:val="Prrafodelista"/>
        <w:numPr>
          <w:ilvl w:val="0"/>
          <w:numId w:val="1"/>
        </w:numPr>
      </w:pPr>
      <w:r>
        <w:t xml:space="preserve">1980s: personal </w:t>
      </w:r>
      <w:proofErr w:type="spellStart"/>
      <w:r>
        <w:t>computers</w:t>
      </w:r>
      <w:proofErr w:type="spellEnd"/>
    </w:p>
    <w:p w14:paraId="44183158" w14:textId="77777777" w:rsidR="0030439C" w:rsidRDefault="005D5EA7">
      <w:proofErr w:type="spellStart"/>
      <w:r>
        <w:t>Constantiing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6F29D3F5" w14:textId="77777777" w:rsidR="0030439C" w:rsidRDefault="005D5EA7">
      <w:pPr>
        <w:rPr>
          <w:u w:val="single"/>
          <w:lang w:val="en-US"/>
        </w:rPr>
      </w:pPr>
      <w:r>
        <w:rPr>
          <w:u w:val="single"/>
          <w:lang w:val="en-US"/>
        </w:rPr>
        <w:t>How does a computer work?</w:t>
      </w:r>
    </w:p>
    <w:p w14:paraId="32B559C9" w14:textId="77777777" w:rsidR="0030439C" w:rsidRDefault="005D5EA7">
      <w:pPr>
        <w:rPr>
          <w:lang w:val="en-US"/>
        </w:rPr>
      </w:pPr>
      <w:r>
        <w:rPr>
          <w:lang w:val="en-US"/>
        </w:rPr>
        <w:t>&gt;&gt;&gt;5+5</w:t>
      </w:r>
    </w:p>
    <w:p w14:paraId="7242508E" w14:textId="77777777" w:rsidR="0030439C" w:rsidRDefault="005D5EA7">
      <w:pPr>
        <w:rPr>
          <w:lang w:val="en-US"/>
        </w:rPr>
      </w:pPr>
      <w:r>
        <w:rPr>
          <w:lang w:val="en-US"/>
        </w:rPr>
        <w:t>10</w:t>
      </w:r>
    </w:p>
    <w:p w14:paraId="75193DEF" w14:textId="77777777" w:rsidR="0030439C" w:rsidRDefault="005D5EA7">
      <w:pPr>
        <w:rPr>
          <w:lang w:val="en-US"/>
        </w:rPr>
      </w:pPr>
      <w:r>
        <w:rPr>
          <w:lang w:val="en-US"/>
        </w:rPr>
        <w:t>5+5 needs to be translated by the computer:</w:t>
      </w:r>
    </w:p>
    <w:p w14:paraId="6469FED2" w14:textId="77777777" w:rsidR="0030439C" w:rsidRDefault="005D5EA7">
      <w:pPr>
        <w:pStyle w:val="Prrafodelista"/>
        <w:numPr>
          <w:ilvl w:val="0"/>
          <w:numId w:val="1"/>
        </w:numPr>
      </w:pPr>
      <w:r>
        <w:rPr>
          <w:lang w:val="en-US"/>
        </w:rPr>
        <w:t xml:space="preserve">Assembly language: add 5,5 which means 5+5.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use </w:t>
      </w:r>
      <w:proofErr w:type="spellStart"/>
      <w:r>
        <w:t>it</w:t>
      </w:r>
      <w:proofErr w:type="spellEnd"/>
      <w:r>
        <w:t>.</w:t>
      </w:r>
    </w:p>
    <w:p w14:paraId="5161A803" w14:textId="77777777" w:rsidR="0030439C" w:rsidRDefault="005D5EA7">
      <w:pPr>
        <w:pStyle w:val="Prrafodelista"/>
        <w:numPr>
          <w:ilvl w:val="0"/>
          <w:numId w:val="1"/>
        </w:numPr>
      </w:pPr>
      <w:r>
        <w:rPr>
          <w:lang w:val="en-US"/>
        </w:rPr>
        <w:t xml:space="preserve">Machine language: CPU Works with binary numbers. </w:t>
      </w:r>
      <w:r>
        <w:t xml:space="preserve">People </w:t>
      </w:r>
      <w:proofErr w:type="spellStart"/>
      <w:r>
        <w:t>rarely</w:t>
      </w:r>
      <w:proofErr w:type="spellEnd"/>
      <w:r>
        <w:t xml:space="preserve"> use </w:t>
      </w:r>
      <w:proofErr w:type="spellStart"/>
      <w:r>
        <w:t>it</w:t>
      </w:r>
      <w:proofErr w:type="spellEnd"/>
    </w:p>
    <w:p w14:paraId="2A77603F" w14:textId="77777777" w:rsidR="0030439C" w:rsidRDefault="005D5EA7">
      <w:pPr>
        <w:rPr>
          <w:lang w:val="en-US"/>
        </w:rPr>
      </w:pPr>
      <w:r>
        <w:rPr>
          <w:lang w:val="en-US"/>
        </w:rPr>
        <w:t>-Abstraction: Phyton provides a high-level (easy) abstraction over the computer.</w:t>
      </w:r>
    </w:p>
    <w:p w14:paraId="40B40C9B" w14:textId="77777777" w:rsidR="0030439C" w:rsidRDefault="005D5EA7">
      <w:pPr>
        <w:rPr>
          <w:lang w:val="en-US"/>
        </w:rPr>
      </w:pPr>
      <w:r>
        <w:rPr>
          <w:lang w:val="en-US"/>
        </w:rPr>
        <w:t xml:space="preserve">-Only </w:t>
      </w:r>
    </w:p>
    <w:p w14:paraId="5654673B" w14:textId="77777777" w:rsidR="0030439C" w:rsidRDefault="0030439C">
      <w:pPr>
        <w:rPr>
          <w:lang w:val="en-US"/>
        </w:rPr>
      </w:pPr>
    </w:p>
    <w:p w14:paraId="7F0922DD" w14:textId="77777777" w:rsidR="0030439C" w:rsidRDefault="005D5EA7">
      <w:pPr>
        <w:rPr>
          <w:u w:val="single"/>
          <w:lang w:val="en-US"/>
        </w:rPr>
      </w:pPr>
      <w:r>
        <w:rPr>
          <w:u w:val="single"/>
          <w:lang w:val="en-US"/>
        </w:rPr>
        <w:t>Why are there so many computer languages?</w:t>
      </w:r>
    </w:p>
    <w:p w14:paraId="1C8B6FB9" w14:textId="77777777" w:rsidR="0030439C" w:rsidRPr="008C11B0" w:rsidRDefault="005D5EA7">
      <w:pPr>
        <w:rPr>
          <w:lang w:val="en-US"/>
        </w:rPr>
      </w:pPr>
      <w:r>
        <w:rPr>
          <w:lang w:val="en-US"/>
        </w:rPr>
        <w:t xml:space="preserve">- Different tradeoffs. Phyton is </w:t>
      </w:r>
      <w:r>
        <w:rPr>
          <w:u w:val="single"/>
          <w:lang w:val="en-US"/>
        </w:rPr>
        <w:t>very easy</w:t>
      </w:r>
      <w:r>
        <w:rPr>
          <w:lang w:val="en-US"/>
        </w:rPr>
        <w:t xml:space="preserve"> to use, you lose some expressiveness at low levels (ex. of tradeoff of Phyton).</w:t>
      </w:r>
    </w:p>
    <w:p w14:paraId="2C49D45D" w14:textId="77777777" w:rsidR="0030439C" w:rsidRDefault="005D5EA7">
      <w:pPr>
        <w:rPr>
          <w:u w:val="single"/>
          <w:lang w:val="en-US"/>
        </w:rPr>
      </w:pPr>
      <w:r>
        <w:rPr>
          <w:u w:val="single"/>
          <w:lang w:val="en-US"/>
        </w:rPr>
        <w:t xml:space="preserve">Will we </w:t>
      </w:r>
      <w:proofErr w:type="spellStart"/>
      <w:r>
        <w:rPr>
          <w:u w:val="single"/>
          <w:lang w:val="en-US"/>
        </w:rPr>
        <w:t>créate</w:t>
      </w:r>
      <w:proofErr w:type="spellEnd"/>
      <w:r>
        <w:rPr>
          <w:u w:val="single"/>
          <w:lang w:val="en-US"/>
        </w:rPr>
        <w:t xml:space="preserve"> programs with Window interfaces?</w:t>
      </w:r>
    </w:p>
    <w:p w14:paraId="2764CA8E" w14:textId="77777777" w:rsidR="0030439C" w:rsidRDefault="005D5EA7">
      <w:pPr>
        <w:rPr>
          <w:lang w:val="en-US"/>
        </w:rPr>
      </w:pPr>
      <w:r>
        <w:rPr>
          <w:lang w:val="en-US"/>
        </w:rPr>
        <w:t>- Most programs we use will be text-based.</w:t>
      </w:r>
    </w:p>
    <w:p w14:paraId="60BB6A19" w14:textId="77777777" w:rsidR="0030439C" w:rsidRDefault="005D5EA7">
      <w:pPr>
        <w:rPr>
          <w:u w:val="single"/>
          <w:lang w:val="en-US"/>
        </w:rPr>
      </w:pPr>
      <w:r>
        <w:rPr>
          <w:u w:val="single"/>
          <w:lang w:val="en-US"/>
        </w:rPr>
        <w:t>When we write programs?</w:t>
      </w:r>
    </w:p>
    <w:p w14:paraId="10E229FC" w14:textId="77777777" w:rsidR="0030439C" w:rsidRPr="008C11B0" w:rsidRDefault="005D5EA7">
      <w:pPr>
        <w:rPr>
          <w:lang w:val="en-US"/>
        </w:rPr>
      </w:pPr>
      <w:r>
        <w:rPr>
          <w:lang w:val="en-US"/>
        </w:rPr>
        <w:t xml:space="preserve">They are like a recipe or series of steps. The computer does </w:t>
      </w:r>
      <w:r>
        <w:rPr>
          <w:u w:val="single"/>
          <w:lang w:val="en-US"/>
        </w:rPr>
        <w:t>not</w:t>
      </w:r>
      <w:r>
        <w:rPr>
          <w:lang w:val="en-US"/>
        </w:rPr>
        <w:t xml:space="preserve"> “think” for itself: the programs tell it what to do.</w:t>
      </w:r>
    </w:p>
    <w:p w14:paraId="4F716769" w14:textId="77777777" w:rsidR="0030439C" w:rsidRDefault="0030439C">
      <w:pPr>
        <w:rPr>
          <w:lang w:val="en-US"/>
        </w:rPr>
      </w:pPr>
    </w:p>
    <w:p w14:paraId="4C991032" w14:textId="77777777" w:rsidR="0030439C" w:rsidRDefault="005D5EA7">
      <w:pPr>
        <w:rPr>
          <w:u w:val="single"/>
          <w:lang w:val="en-US"/>
        </w:rPr>
      </w:pPr>
      <w:r>
        <w:rPr>
          <w:u w:val="single"/>
          <w:lang w:val="en-US"/>
        </w:rPr>
        <w:t>Natural vs artificial languages</w:t>
      </w:r>
    </w:p>
    <w:p w14:paraId="270F1AF8" w14:textId="77777777" w:rsidR="0030439C" w:rsidRDefault="005D5EA7">
      <w:pPr>
        <w:rPr>
          <w:lang w:val="en-US"/>
        </w:rPr>
      </w:pPr>
      <w:r>
        <w:rPr>
          <w:lang w:val="en-US"/>
        </w:rPr>
        <w:t>Syntax: - rules for constructing a ”correct” statement</w:t>
      </w:r>
    </w:p>
    <w:p w14:paraId="098A568B" w14:textId="77777777" w:rsidR="0030439C" w:rsidRDefault="005D5EA7">
      <w:pPr>
        <w:rPr>
          <w:lang w:val="en-US"/>
        </w:rPr>
      </w:pPr>
      <w:r>
        <w:rPr>
          <w:lang w:val="en-US"/>
        </w:rPr>
        <w:t xml:space="preserve">              - Computers are very strict on syntax.</w:t>
      </w:r>
    </w:p>
    <w:p w14:paraId="1B26B9B0" w14:textId="77777777" w:rsidR="0030439C" w:rsidRPr="008C11B0" w:rsidRDefault="005D5EA7">
      <w:pPr>
        <w:rPr>
          <w:lang w:val="en-US"/>
        </w:rPr>
      </w:pPr>
      <w:r>
        <w:rPr>
          <w:lang w:val="en-US"/>
        </w:rPr>
        <w:lastRenderedPageBreak/>
        <w:t xml:space="preserve">              - It is hard to </w:t>
      </w:r>
      <w:r>
        <w:rPr>
          <w:u w:val="single"/>
          <w:lang w:val="en-US"/>
        </w:rPr>
        <w:t xml:space="preserve">fully </w:t>
      </w:r>
      <w:r>
        <w:rPr>
          <w:lang w:val="en-US"/>
        </w:rPr>
        <w:t>describe.</w:t>
      </w:r>
    </w:p>
    <w:p w14:paraId="37AE4857" w14:textId="77777777" w:rsidR="0030439C" w:rsidRDefault="005D5EA7">
      <w:pPr>
        <w:rPr>
          <w:lang w:val="en-US"/>
        </w:rPr>
      </w:pPr>
      <w:r>
        <w:rPr>
          <w:lang w:val="en-US"/>
        </w:rPr>
        <w:t>Semantics: - “meaning” or “does this actually do my task”</w:t>
      </w:r>
    </w:p>
    <w:p w14:paraId="3419FC4F" w14:textId="77777777" w:rsidR="0030439C" w:rsidRDefault="0030439C">
      <w:pPr>
        <w:rPr>
          <w:lang w:val="en-US"/>
        </w:rPr>
      </w:pPr>
    </w:p>
    <w:p w14:paraId="63F14035" w14:textId="77777777" w:rsidR="0030439C" w:rsidRDefault="005D5EA7">
      <w:pPr>
        <w:rPr>
          <w:u w:val="single"/>
          <w:lang w:val="en-US"/>
        </w:rPr>
      </w:pPr>
      <w:r>
        <w:rPr>
          <w:u w:val="single"/>
          <w:lang w:val="en-US"/>
        </w:rPr>
        <w:t>DAY 5. TURTLE FOLLOW-UP</w:t>
      </w:r>
    </w:p>
    <w:p w14:paraId="39392578" w14:textId="77777777" w:rsidR="0030439C" w:rsidRDefault="005D5EA7">
      <w:pPr>
        <w:rPr>
          <w:lang w:val="en-US"/>
        </w:rPr>
      </w:pPr>
      <w:r>
        <w:rPr>
          <w:lang w:val="en-US"/>
        </w:rPr>
        <w:t>Grading/rubric</w:t>
      </w:r>
    </w:p>
    <w:p w14:paraId="605F3BDE" w14:textId="77777777" w:rsidR="0030439C" w:rsidRDefault="005D5EA7">
      <w:pPr>
        <w:rPr>
          <w:lang w:val="en-US"/>
        </w:rPr>
      </w:pPr>
      <w:proofErr w:type="spellStart"/>
      <w:r>
        <w:rPr>
          <w:lang w:val="en-US"/>
        </w:rPr>
        <w:t>Joe.getscreen</w:t>
      </w:r>
      <w:proofErr w:type="spellEnd"/>
      <w:r>
        <w:rPr>
          <w:lang w:val="en-US"/>
        </w:rPr>
        <w:t>()</w:t>
      </w:r>
    </w:p>
    <w:p w14:paraId="4088943B" w14:textId="77777777" w:rsidR="0030439C" w:rsidRDefault="005D5EA7">
      <w:pPr>
        <w:rPr>
          <w:lang w:val="en-US"/>
        </w:rPr>
      </w:pPr>
      <w:proofErr w:type="spellStart"/>
      <w:r>
        <w:rPr>
          <w:lang w:val="en-US"/>
        </w:rPr>
        <w:t>Joe.getscreen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screensize</w:t>
      </w:r>
      <w:proofErr w:type="spellEnd"/>
      <w:r>
        <w:rPr>
          <w:lang w:val="en-US"/>
        </w:rPr>
        <w:t>()</w:t>
      </w:r>
    </w:p>
    <w:p w14:paraId="52AB7A71" w14:textId="77777777" w:rsidR="0030439C" w:rsidRDefault="0030439C">
      <w:pPr>
        <w:rPr>
          <w:lang w:val="en-US"/>
        </w:rPr>
      </w:pPr>
    </w:p>
    <w:p w14:paraId="1785272E" w14:textId="77777777" w:rsidR="0030439C" w:rsidRDefault="005D5EA7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Pyton</w:t>
      </w:r>
      <w:proofErr w:type="spellEnd"/>
      <w:r>
        <w:rPr>
          <w:u w:val="single"/>
          <w:lang w:val="en-US"/>
        </w:rPr>
        <w:t xml:space="preserve"> terminology</w:t>
      </w:r>
    </w:p>
    <w:p w14:paraId="6A3CD94A" w14:textId="77777777" w:rsidR="0030439C" w:rsidRDefault="005D5EA7">
      <w:pPr>
        <w:rPr>
          <w:lang w:val="en-US"/>
        </w:rPr>
      </w:pPr>
      <w:r>
        <w:rPr>
          <w:lang w:val="en-US"/>
        </w:rPr>
        <w:t>Joe=</w:t>
      </w:r>
      <w:proofErr w:type="spellStart"/>
      <w:r>
        <w:rPr>
          <w:lang w:val="en-US"/>
        </w:rPr>
        <w:t>turtle.Turtle</w:t>
      </w:r>
      <w:proofErr w:type="spellEnd"/>
      <w:r>
        <w:rPr>
          <w:lang w:val="en-US"/>
        </w:rPr>
        <w:t>(): Joe is the variable</w:t>
      </w:r>
    </w:p>
    <w:p w14:paraId="3B68D3F5" w14:textId="77777777" w:rsidR="0030439C" w:rsidRDefault="005D5EA7">
      <w:pPr>
        <w:rPr>
          <w:lang w:val="en-US"/>
        </w:rPr>
      </w:pPr>
      <w:r>
        <w:rPr>
          <w:lang w:val="en-US"/>
        </w:rPr>
        <w:t>Identifier is some name you give to something</w:t>
      </w:r>
    </w:p>
    <w:p w14:paraId="3F98434F" w14:textId="77777777" w:rsidR="0030439C" w:rsidRDefault="005D5EA7">
      <w:pPr>
        <w:rPr>
          <w:lang w:val="en-US"/>
        </w:rPr>
      </w:pPr>
      <w:r>
        <w:rPr>
          <w:lang w:val="en-US"/>
        </w:rPr>
        <w:t>Quick note*: When you make a variable joe is not the same as Joe/JOE</w:t>
      </w:r>
    </w:p>
    <w:p w14:paraId="4F5AF75A" w14:textId="77777777" w:rsidR="0030439C" w:rsidRDefault="005D5EA7">
      <w:pPr>
        <w:rPr>
          <w:lang w:val="en-US"/>
        </w:rPr>
      </w:pPr>
      <w:r>
        <w:rPr>
          <w:lang w:val="en-US"/>
        </w:rPr>
        <w:t xml:space="preserve">We name variable in lower  </w:t>
      </w:r>
      <w:proofErr w:type="spellStart"/>
      <w:r>
        <w:rPr>
          <w:lang w:val="en-US"/>
        </w:rPr>
        <w:t>snake_case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Ex:my_favorite_number</w:t>
      </w:r>
      <w:proofErr w:type="spellEnd"/>
      <w:r>
        <w:rPr>
          <w:lang w:val="en-US"/>
        </w:rPr>
        <w:t>=6</w:t>
      </w:r>
    </w:p>
    <w:p w14:paraId="6FD026BD" w14:textId="77777777" w:rsidR="0030439C" w:rsidRDefault="005D5EA7">
      <w:pPr>
        <w:rPr>
          <w:lang w:val="en-US"/>
        </w:rPr>
      </w:pPr>
      <w:r>
        <w:rPr>
          <w:lang w:val="en-US"/>
        </w:rPr>
        <w:t xml:space="preserve">Turtle method: is a code that acts on a variable or object: </w:t>
      </w:r>
      <w:proofErr w:type="spellStart"/>
      <w:r>
        <w:rPr>
          <w:lang w:val="en-US"/>
        </w:rPr>
        <w:t>joe.goto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). In this case “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…” is the method; in other </w:t>
      </w:r>
      <w:proofErr w:type="spellStart"/>
      <w:r>
        <w:rPr>
          <w:lang w:val="en-US"/>
        </w:rPr>
        <w:t>woords</w:t>
      </w:r>
      <w:proofErr w:type="spellEnd"/>
      <w:r>
        <w:rPr>
          <w:lang w:val="en-US"/>
        </w:rPr>
        <w:t xml:space="preserve"> is “calling” a method. When you call  a method you need ALWAYS ().</w:t>
      </w:r>
    </w:p>
    <w:p w14:paraId="1F6B01D8" w14:textId="77777777" w:rsidR="0030439C" w:rsidRDefault="005D5EA7">
      <w:pPr>
        <w:rPr>
          <w:lang w:val="en-US"/>
        </w:rPr>
      </w:pPr>
      <w:r>
        <w:rPr>
          <w:lang w:val="en-US"/>
        </w:rPr>
        <w:t>The things inside the () 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are called parameters/arguments. They </w:t>
      </w:r>
      <w:proofErr w:type="spellStart"/>
      <w:r>
        <w:rPr>
          <w:lang w:val="en-US"/>
        </w:rPr>
        <w:t>comunícate</w:t>
      </w:r>
      <w:proofErr w:type="spellEnd"/>
      <w:r>
        <w:rPr>
          <w:lang w:val="en-US"/>
        </w:rPr>
        <w:t xml:space="preserve"> between our code and the method. Allows the method to have another results each time. You have to fill them in order, or give names (x=…,y=…). The opposite would be position. Defaulted parameter: when the definition includes a default value, you do not need to supply it. The opposite parameter would be required</w:t>
      </w:r>
    </w:p>
    <w:p w14:paraId="67328592" w14:textId="77777777" w:rsidR="0030439C" w:rsidRDefault="0030439C">
      <w:pPr>
        <w:rPr>
          <w:lang w:val="en-US"/>
        </w:rPr>
      </w:pPr>
    </w:p>
    <w:p w14:paraId="183B2488" w14:textId="77777777" w:rsidR="0030439C" w:rsidRDefault="005D5EA7">
      <w:pPr>
        <w:rPr>
          <w:u w:val="single"/>
          <w:lang w:val="en-US"/>
        </w:rPr>
      </w:pPr>
      <w:r>
        <w:rPr>
          <w:u w:val="single"/>
          <w:lang w:val="en-US"/>
        </w:rPr>
        <w:t>Colors</w:t>
      </w:r>
    </w:p>
    <w:p w14:paraId="2FF53DDD" w14:textId="77777777" w:rsidR="0030439C" w:rsidRDefault="005D5EA7">
      <w:pPr>
        <w:rPr>
          <w:lang w:val="en-US"/>
        </w:rPr>
      </w:pPr>
      <w:r>
        <w:rPr>
          <w:lang w:val="en-US"/>
        </w:rPr>
        <w:t>Black: code</w:t>
      </w:r>
    </w:p>
    <w:p w14:paraId="6E53138F" w14:textId="77777777" w:rsidR="0030439C" w:rsidRDefault="005D5EA7">
      <w:pPr>
        <w:rPr>
          <w:lang w:val="en-US"/>
        </w:rPr>
      </w:pPr>
      <w:r>
        <w:rPr>
          <w:lang w:val="en-US"/>
        </w:rPr>
        <w:t>Orange: special key Word</w:t>
      </w:r>
    </w:p>
    <w:p w14:paraId="042251B5" w14:textId="77777777" w:rsidR="0030439C" w:rsidRDefault="005D5EA7">
      <w:pPr>
        <w:rPr>
          <w:lang w:val="en-US"/>
        </w:rPr>
      </w:pPr>
      <w:r>
        <w:rPr>
          <w:lang w:val="en-US"/>
        </w:rPr>
        <w:t xml:space="preserve">Purple: built-in </w:t>
      </w:r>
      <w:proofErr w:type="spellStart"/>
      <w:r>
        <w:rPr>
          <w:lang w:val="en-US"/>
        </w:rPr>
        <w:t>ítem</w:t>
      </w:r>
      <w:proofErr w:type="spellEnd"/>
    </w:p>
    <w:p w14:paraId="33A550DD" w14:textId="77777777" w:rsidR="0030439C" w:rsidRDefault="005D5EA7">
      <w:pPr>
        <w:rPr>
          <w:lang w:val="en-US"/>
        </w:rPr>
      </w:pPr>
      <w:r>
        <w:rPr>
          <w:lang w:val="en-US"/>
        </w:rPr>
        <w:t>Red: error or comment</w:t>
      </w:r>
    </w:p>
    <w:p w14:paraId="681C0C65" w14:textId="77777777" w:rsidR="0030439C" w:rsidRDefault="005D5EA7">
      <w:pPr>
        <w:rPr>
          <w:lang w:val="en-US"/>
        </w:rPr>
      </w:pPr>
      <w:r>
        <w:rPr>
          <w:lang w:val="en-US"/>
        </w:rPr>
        <w:t>Green: indicates a “string” (text that is meant to be text, not variable, method or parameter.</w:t>
      </w:r>
    </w:p>
    <w:p w14:paraId="17145DEE" w14:textId="77777777" w:rsidR="0030439C" w:rsidRPr="008C11B0" w:rsidRDefault="005D5EA7">
      <w:pPr>
        <w:rPr>
          <w:lang w:val="en-US"/>
        </w:rPr>
      </w:pPr>
      <w:r>
        <w:rPr>
          <w:u w:val="single"/>
          <w:lang w:val="en-US"/>
        </w:rPr>
        <w:t>Tips for coding</w:t>
      </w:r>
    </w:p>
    <w:p w14:paraId="036421C5" w14:textId="77777777" w:rsidR="0030439C" w:rsidRDefault="005D5EA7">
      <w:pPr>
        <w:rPr>
          <w:lang w:val="en-US"/>
        </w:rPr>
      </w:pPr>
      <w:r>
        <w:rPr>
          <w:lang w:val="en-US"/>
        </w:rPr>
        <w:t>Use blank lines to make readable</w:t>
      </w:r>
    </w:p>
    <w:p w14:paraId="33703FC9" w14:textId="77777777" w:rsidR="0030439C" w:rsidRDefault="005D5EA7">
      <w:pPr>
        <w:rPr>
          <w:lang w:val="en-US"/>
        </w:rPr>
      </w:pPr>
      <w:r>
        <w:rPr>
          <w:lang w:val="en-US"/>
        </w:rPr>
        <w:t>Do not forget comments</w:t>
      </w:r>
    </w:p>
    <w:p w14:paraId="744BC4DA" w14:textId="77777777" w:rsidR="0030439C" w:rsidRDefault="005D5EA7">
      <w:pPr>
        <w:rPr>
          <w:lang w:val="en-US"/>
        </w:rPr>
      </w:pPr>
      <w:r>
        <w:rPr>
          <w:lang w:val="en-US"/>
        </w:rPr>
        <w:t>Style guide</w:t>
      </w:r>
    </w:p>
    <w:p w14:paraId="19CBE04D" w14:textId="77777777" w:rsidR="0030439C" w:rsidRDefault="005D5EA7">
      <w:pPr>
        <w:rPr>
          <w:lang w:val="en-US"/>
        </w:rPr>
      </w:pPr>
      <w:r>
        <w:rPr>
          <w:lang w:val="en-US"/>
        </w:rPr>
        <w:t>Creativity</w:t>
      </w:r>
    </w:p>
    <w:p w14:paraId="3D689C40" w14:textId="77777777" w:rsidR="0030439C" w:rsidRDefault="005D5EA7">
      <w:pPr>
        <w:rPr>
          <w:lang w:val="en-US"/>
        </w:rPr>
      </w:pPr>
      <w:r>
        <w:rPr>
          <w:lang w:val="en-US"/>
        </w:rPr>
        <w:t>Execution: does it work?</w:t>
      </w:r>
    </w:p>
    <w:p w14:paraId="713F1884" w14:textId="77777777" w:rsidR="0030439C" w:rsidRDefault="005D5EA7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lastRenderedPageBreak/>
        <w:t>When it Works, go back and make a code nice</w:t>
      </w:r>
    </w:p>
    <w:p w14:paraId="1C9C74EB" w14:textId="77777777" w:rsidR="0030439C" w:rsidRDefault="0030439C">
      <w:pPr>
        <w:rPr>
          <w:i/>
          <w:iCs/>
          <w:u w:val="single"/>
          <w:lang w:val="en-US"/>
        </w:rPr>
      </w:pPr>
    </w:p>
    <w:p w14:paraId="393E23AD" w14:textId="77777777" w:rsidR="0030439C" w:rsidRDefault="005D5EA7">
      <w:pPr>
        <w:rPr>
          <w:u w:val="single"/>
          <w:lang w:val="en-US"/>
        </w:rPr>
      </w:pPr>
      <w:r>
        <w:rPr>
          <w:u w:val="single"/>
          <w:lang w:val="en-US"/>
        </w:rPr>
        <w:t>DAY 6. PHYTON BASIS</w:t>
      </w:r>
    </w:p>
    <w:p w14:paraId="1FEB888E" w14:textId="77777777" w:rsidR="0030439C" w:rsidRDefault="005D5EA7">
      <w:pPr>
        <w:rPr>
          <w:lang w:val="en-US"/>
        </w:rPr>
      </w:pPr>
      <w:proofErr w:type="spellStart"/>
      <w:r>
        <w:rPr>
          <w:lang w:val="en-US"/>
        </w:rPr>
        <w:t>NameError</w:t>
      </w:r>
      <w:proofErr w:type="spellEnd"/>
      <w:r>
        <w:rPr>
          <w:lang w:val="en-US"/>
        </w:rPr>
        <w:t>: name “” is not defined</w:t>
      </w:r>
    </w:p>
    <w:p w14:paraId="29E267DC" w14:textId="77777777" w:rsidR="0030439C" w:rsidRPr="008C11B0" w:rsidRDefault="005D5EA7">
      <w:pPr>
        <w:rPr>
          <w:lang w:val="en-US"/>
        </w:rPr>
      </w:pPr>
      <w:r>
        <w:rPr>
          <w:lang w:val="en-US"/>
        </w:rPr>
        <w:t>We have to do first</w:t>
      </w:r>
      <w:r>
        <w:rPr>
          <w:color w:val="ED7D31"/>
          <w:lang w:val="en-US"/>
        </w:rPr>
        <w:t xml:space="preserve"> </w:t>
      </w:r>
      <w:r>
        <w:rPr>
          <w:color w:val="ED7D31"/>
          <w:u w:val="single"/>
          <w:lang w:val="en-US"/>
        </w:rPr>
        <w:t xml:space="preserve">import </w:t>
      </w:r>
      <w:r>
        <w:rPr>
          <w:lang w:val="en-US"/>
        </w:rPr>
        <w:t>“” and we create the feature</w:t>
      </w:r>
    </w:p>
    <w:p w14:paraId="6DB72634" w14:textId="77777777" w:rsidR="0030439C" w:rsidRPr="008C11B0" w:rsidRDefault="005D5EA7">
      <w:pPr>
        <w:rPr>
          <w:lang w:val="en-US"/>
        </w:rPr>
      </w:pPr>
      <w:r>
        <w:rPr>
          <w:lang w:val="en-US"/>
        </w:rPr>
        <w:t xml:space="preserve">The </w:t>
      </w:r>
      <w:r>
        <w:rPr>
          <w:color w:val="7030A0"/>
          <w:lang w:val="en-US"/>
        </w:rPr>
        <w:t>print</w:t>
      </w:r>
      <w:r>
        <w:rPr>
          <w:lang w:val="en-US"/>
        </w:rPr>
        <w:t xml:space="preserve"> operation will make things show up on the output</w:t>
      </w:r>
    </w:p>
    <w:p w14:paraId="26419D71" w14:textId="77777777" w:rsidR="0030439C" w:rsidRPr="008C11B0" w:rsidRDefault="005D5EA7">
      <w:pPr>
        <w:rPr>
          <w:lang w:val="en-US"/>
        </w:rPr>
      </w:pPr>
      <w:r>
        <w:rPr>
          <w:lang w:val="en-US"/>
        </w:rPr>
        <w:t xml:space="preserve">Built-in functions </w:t>
      </w:r>
      <w:r>
        <w:rPr>
          <w:color w:val="000000"/>
          <w:lang w:val="en-US"/>
        </w:rPr>
        <w:t>are purple in INDLE</w:t>
      </w:r>
    </w:p>
    <w:p w14:paraId="3E41B7F7" w14:textId="77777777" w:rsidR="0030439C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t>Noun: kind of like variables or data</w:t>
      </w:r>
    </w:p>
    <w:p w14:paraId="7A3B563E" w14:textId="77777777" w:rsidR="0030439C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t>Verb: method or function</w:t>
      </w:r>
    </w:p>
    <w:p w14:paraId="51688EB8" w14:textId="77777777" w:rsidR="0030439C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Variable names start with a letter, lowercase. We prefer </w:t>
      </w:r>
      <w:proofErr w:type="spellStart"/>
      <w:r>
        <w:rPr>
          <w:color w:val="000000"/>
          <w:lang w:val="en-US"/>
        </w:rPr>
        <w:t>descreptive</w:t>
      </w:r>
      <w:proofErr w:type="spellEnd"/>
      <w:r>
        <w:rPr>
          <w:color w:val="000000"/>
          <w:lang w:val="en-US"/>
        </w:rPr>
        <w:t xml:space="preserve"> names over 1-letter names. Multiple words are separated by _ (</w:t>
      </w:r>
      <w:proofErr w:type="spellStart"/>
      <w:r>
        <w:rPr>
          <w:color w:val="000000"/>
          <w:lang w:val="en-US"/>
        </w:rPr>
        <w:t>number_of_sizes</w:t>
      </w:r>
      <w:proofErr w:type="spellEnd"/>
      <w:r>
        <w:rPr>
          <w:color w:val="000000"/>
          <w:lang w:val="en-US"/>
        </w:rPr>
        <w:t>)</w:t>
      </w:r>
    </w:p>
    <w:p w14:paraId="33380EF9" w14:textId="77777777" w:rsidR="0030439C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x= 7  *  </w:t>
      </w:r>
      <w:proofErr w:type="spellStart"/>
      <w:r>
        <w:rPr>
          <w:color w:val="000000"/>
          <w:lang w:val="en-US"/>
        </w:rPr>
        <w:t>math.sqrt</w:t>
      </w:r>
      <w:proofErr w:type="spellEnd"/>
      <w:r>
        <w:rPr>
          <w:color w:val="000000"/>
          <w:lang w:val="en-US"/>
        </w:rPr>
        <w:t xml:space="preserve">(14  -  3/2)  /  </w:t>
      </w:r>
      <w:proofErr w:type="spellStart"/>
      <w:r>
        <w:rPr>
          <w:color w:val="000000"/>
          <w:lang w:val="en-US"/>
        </w:rPr>
        <w:t>math.sin</w:t>
      </w:r>
      <w:proofErr w:type="spellEnd"/>
      <w:r>
        <w:rPr>
          <w:color w:val="000000"/>
          <w:lang w:val="en-US"/>
        </w:rPr>
        <w:t>(19)</w:t>
      </w:r>
    </w:p>
    <w:p w14:paraId="08A3300A" w14:textId="77777777" w:rsidR="0030439C" w:rsidRDefault="005D5EA7">
      <w:r>
        <w:rPr>
          <w:color w:val="000000"/>
          <w:lang w:val="en-US"/>
        </w:rPr>
        <w:t xml:space="preserve">Variables and values in Python have “types”.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use 4 </w:t>
      </w:r>
      <w:proofErr w:type="spellStart"/>
      <w:r>
        <w:rPr>
          <w:color w:val="000000"/>
        </w:rPr>
        <w:t>frequently</w:t>
      </w:r>
      <w:proofErr w:type="spellEnd"/>
      <w:r>
        <w:rPr>
          <w:color w:val="000000"/>
        </w:rPr>
        <w:t>:</w:t>
      </w:r>
    </w:p>
    <w:p w14:paraId="7776B158" w14:textId="77777777" w:rsidR="0030439C" w:rsidRDefault="005D5EA7">
      <w:pPr>
        <w:pStyle w:val="Prrafodelista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(regular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): 7,1000,-45…</w:t>
      </w:r>
    </w:p>
    <w:p w14:paraId="1F7E6246" w14:textId="77777777" w:rsidR="0030439C" w:rsidRDefault="005D5EA7">
      <w:pPr>
        <w:pStyle w:val="Prrafodelista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Float</w:t>
      </w:r>
      <w:proofErr w:type="spellEnd"/>
      <w:r>
        <w:rPr>
          <w:color w:val="000000"/>
        </w:rPr>
        <w:t xml:space="preserve"> (decimal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):1.5,-0.075…</w:t>
      </w:r>
    </w:p>
    <w:p w14:paraId="4E8CE115" w14:textId="77777777" w:rsidR="0030439C" w:rsidRDefault="005D5EA7">
      <w:pPr>
        <w:pStyle w:val="Prrafodelista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(true, false)</w:t>
      </w:r>
    </w:p>
    <w:p w14:paraId="0DA3D1AD" w14:textId="77777777" w:rsidR="0030439C" w:rsidRDefault="005D5EA7">
      <w:pPr>
        <w:pStyle w:val="Prrafodelista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 (</w:t>
      </w:r>
      <w:proofErr w:type="spellStart"/>
      <w:r>
        <w:rPr>
          <w:color w:val="000000"/>
        </w:rPr>
        <w:t>words</w:t>
      </w:r>
      <w:proofErr w:type="spellEnd"/>
      <w:r>
        <w:rPr>
          <w:color w:val="000000"/>
        </w:rPr>
        <w:t>).</w:t>
      </w:r>
    </w:p>
    <w:p w14:paraId="60AF94AA" w14:textId="77777777" w:rsidR="0030439C" w:rsidRDefault="005D5EA7">
      <w:pPr>
        <w:ind w:left="360"/>
        <w:rPr>
          <w:color w:val="000000"/>
          <w:lang w:val="en-US"/>
        </w:rPr>
      </w:pPr>
      <w:r>
        <w:rPr>
          <w:color w:val="000000"/>
          <w:lang w:val="en-US"/>
        </w:rPr>
        <w:t xml:space="preserve"> If you need a “ inside the string , then use ´ on the outsides</w:t>
      </w:r>
    </w:p>
    <w:p w14:paraId="4AE72E26" w14:textId="77777777" w:rsidR="0030439C" w:rsidRDefault="005D5EA7">
      <w:pPr>
        <w:ind w:left="360"/>
        <w:rPr>
          <w:color w:val="000000"/>
          <w:lang w:val="en-US"/>
        </w:rPr>
      </w:pPr>
      <w:r>
        <w:rPr>
          <w:color w:val="000000"/>
          <w:lang w:val="en-US"/>
        </w:rPr>
        <w:t>If  you need a ‘ inside the string, then use “ on the outsides</w:t>
      </w:r>
    </w:p>
    <w:p w14:paraId="21E25354" w14:textId="77777777" w:rsidR="0030439C" w:rsidRDefault="005D5EA7">
      <w:pPr>
        <w:ind w:left="360"/>
        <w:rPr>
          <w:color w:val="000000"/>
          <w:lang w:val="en-US"/>
        </w:rPr>
      </w:pPr>
      <w:r>
        <w:rPr>
          <w:color w:val="000000"/>
          <w:lang w:val="en-US"/>
        </w:rPr>
        <w:t>If you need both “ and ‘ inside a string, then  escape (\) one or the other</w:t>
      </w:r>
    </w:p>
    <w:p w14:paraId="02A38A19" w14:textId="77777777" w:rsidR="0030439C" w:rsidRDefault="005D5EA7">
      <w:pPr>
        <w:ind w:left="360"/>
        <w:rPr>
          <w:color w:val="000000"/>
          <w:lang w:val="en-US"/>
        </w:rPr>
      </w:pPr>
      <w:r>
        <w:rPr>
          <w:color w:val="000000"/>
          <w:lang w:val="en-US"/>
        </w:rPr>
        <w:t xml:space="preserve">“Collections”: is </w:t>
      </w:r>
      <w:proofErr w:type="spellStart"/>
      <w:r>
        <w:rPr>
          <w:color w:val="000000"/>
          <w:lang w:val="en-US"/>
        </w:rPr>
        <w:t>posible</w:t>
      </w:r>
      <w:proofErr w:type="spellEnd"/>
      <w:r>
        <w:rPr>
          <w:color w:val="000000"/>
          <w:lang w:val="en-US"/>
        </w:rPr>
        <w:t xml:space="preserve"> to combine multiple of those other types into one larger collection. Ex: (</w:t>
      </w:r>
      <w:proofErr w:type="spellStart"/>
      <w:r>
        <w:rPr>
          <w:color w:val="000000"/>
          <w:lang w:val="en-US"/>
        </w:rPr>
        <w:t>x,y</w:t>
      </w:r>
      <w:proofErr w:type="spellEnd"/>
      <w:r>
        <w:rPr>
          <w:color w:val="000000"/>
          <w:lang w:val="en-US"/>
        </w:rPr>
        <w:t xml:space="preserve">) you can </w:t>
      </w:r>
      <w:proofErr w:type="spellStart"/>
      <w:r>
        <w:rPr>
          <w:color w:val="000000"/>
          <w:lang w:val="en-US"/>
        </w:rPr>
        <w:t>coordenate</w:t>
      </w:r>
      <w:proofErr w:type="spellEnd"/>
      <w:r>
        <w:rPr>
          <w:color w:val="000000"/>
          <w:lang w:val="en-US"/>
        </w:rPr>
        <w:t xml:space="preserve"> in one variable.</w:t>
      </w:r>
    </w:p>
    <w:p w14:paraId="56F5869F" w14:textId="77777777" w:rsidR="0030439C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t>Interactions between the types and operators:</w:t>
      </w:r>
    </w:p>
    <w:p w14:paraId="243A5BAE" w14:textId="77777777" w:rsidR="0030439C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t>Sometimes are not-compatible with some operators.</w:t>
      </w:r>
    </w:p>
    <w:p w14:paraId="6DDBEB7D" w14:textId="77777777" w:rsidR="0030439C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t>Every time you have a variable keep in your head what type it is</w:t>
      </w:r>
    </w:p>
    <w:p w14:paraId="28E60CFA" w14:textId="77777777" w:rsidR="0030439C" w:rsidRDefault="0030439C">
      <w:pPr>
        <w:rPr>
          <w:color w:val="000000"/>
          <w:u w:val="single"/>
          <w:lang w:val="en-US"/>
        </w:rPr>
      </w:pPr>
    </w:p>
    <w:p w14:paraId="1C8CA252" w14:textId="77777777" w:rsidR="0030439C" w:rsidRDefault="005D5EA7">
      <w:pPr>
        <w:rPr>
          <w:color w:val="000000"/>
          <w:u w:val="single"/>
          <w:lang w:val="en-US"/>
        </w:rPr>
      </w:pPr>
      <w:r>
        <w:rPr>
          <w:color w:val="000000"/>
          <w:u w:val="single"/>
          <w:lang w:val="en-US"/>
        </w:rPr>
        <w:t xml:space="preserve">DAY 7. Converters </w:t>
      </w:r>
    </w:p>
    <w:p w14:paraId="5A3BF2E9" w14:textId="77777777" w:rsidR="0030439C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t>def: definition</w:t>
      </w:r>
    </w:p>
    <w:p w14:paraId="48E2CDA7" w14:textId="77777777" w:rsidR="0030439C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t>Every time we type a colon, the very next line will be indented. In Python, the colon is a little bit special, and it directs the flow of the program</w:t>
      </w:r>
    </w:p>
    <w:p w14:paraId="3FF866EB" w14:textId="77777777" w:rsidR="0030439C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t>int: ask the user for input an returns it to the program for later use</w:t>
      </w:r>
    </w:p>
    <w:p w14:paraId="37912AC0" w14:textId="77777777" w:rsidR="0030439C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t>The most common thing we will use int is to convert a string into a number</w:t>
      </w:r>
    </w:p>
    <w:p w14:paraId="5721D85F" w14:textId="77777777" w:rsidR="0030439C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t>str()</w:t>
      </w:r>
    </w:p>
    <w:p w14:paraId="48769F6F" w14:textId="77777777" w:rsidR="0030439C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float()</w:t>
      </w:r>
    </w:p>
    <w:p w14:paraId="09CF46E2" w14:textId="77777777" w:rsidR="0030439C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t>print(): display results to users</w:t>
      </w:r>
    </w:p>
    <w:p w14:paraId="6FDF129B" w14:textId="77777777" w:rsidR="0030439C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Everything on the very left edge of the file will be run </w:t>
      </w:r>
      <w:proofErr w:type="spellStart"/>
      <w:r>
        <w:rPr>
          <w:color w:val="000000"/>
          <w:lang w:val="en-US"/>
        </w:rPr>
        <w:t>inmediately</w:t>
      </w:r>
      <w:proofErr w:type="spellEnd"/>
      <w:r>
        <w:rPr>
          <w:color w:val="000000"/>
          <w:lang w:val="en-US"/>
        </w:rPr>
        <w:t>, but ‘def’ statements don’t actually do anything unless you call that function</w:t>
      </w:r>
    </w:p>
    <w:p w14:paraId="5BD9C196" w14:textId="77777777" w:rsidR="0030439C" w:rsidRDefault="0030439C">
      <w:pPr>
        <w:rPr>
          <w:color w:val="000000"/>
          <w:lang w:val="en-US"/>
        </w:rPr>
      </w:pPr>
    </w:p>
    <w:p w14:paraId="4BE48C4E" w14:textId="67233671" w:rsidR="0030439C" w:rsidRDefault="005D5EA7">
      <w:pPr>
        <w:rPr>
          <w:color w:val="000000"/>
          <w:u w:val="single"/>
        </w:rPr>
      </w:pPr>
      <w:r>
        <w:rPr>
          <w:color w:val="000000"/>
          <w:u w:val="single"/>
        </w:rPr>
        <w:t xml:space="preserve">DAY </w:t>
      </w:r>
      <w:r w:rsidR="008C11B0">
        <w:rPr>
          <w:color w:val="000000"/>
          <w:u w:val="single"/>
        </w:rPr>
        <w:t>12</w:t>
      </w:r>
      <w:r>
        <w:rPr>
          <w:color w:val="000000"/>
          <w:u w:val="single"/>
        </w:rPr>
        <w:t xml:space="preserve">. </w:t>
      </w:r>
    </w:p>
    <w:p w14:paraId="4CEC7AE5" w14:textId="63B684DA" w:rsidR="008C11B0" w:rsidRDefault="008C11B0">
      <w:pPr>
        <w:rPr>
          <w:color w:val="000000"/>
          <w:lang w:val="en-US"/>
        </w:rPr>
      </w:pPr>
      <w:r w:rsidRPr="008C11B0">
        <w:rPr>
          <w:color w:val="000000"/>
          <w:lang w:val="en-US"/>
        </w:rPr>
        <w:t>Patterns are very common a</w:t>
      </w:r>
      <w:r>
        <w:rPr>
          <w:color w:val="000000"/>
          <w:lang w:val="en-US"/>
        </w:rPr>
        <w:t>nd general.</w:t>
      </w:r>
    </w:p>
    <w:p w14:paraId="6C139CFF" w14:textId="32099129" w:rsidR="008C11B0" w:rsidRDefault="008C11B0">
      <w:pPr>
        <w:rPr>
          <w:color w:val="000000"/>
          <w:lang w:val="en-US"/>
        </w:rPr>
      </w:pPr>
      <w:r>
        <w:rPr>
          <w:color w:val="000000"/>
          <w:lang w:val="en-US"/>
        </w:rPr>
        <w:t>Give a name to the pattern:</w:t>
      </w:r>
    </w:p>
    <w:p w14:paraId="34129123" w14:textId="6063F624" w:rsidR="008C11B0" w:rsidRDefault="008C11B0">
      <w:pPr>
        <w:rPr>
          <w:color w:val="000000"/>
          <w:lang w:val="en-US"/>
        </w:rPr>
      </w:pPr>
      <w:r>
        <w:rPr>
          <w:color w:val="000000"/>
          <w:lang w:val="en-US"/>
        </w:rPr>
        <w:tab/>
        <w:t>We increase t</w:t>
      </w:r>
    </w:p>
    <w:p w14:paraId="75E6A0A9" w14:textId="2902819D" w:rsidR="008C11B0" w:rsidRDefault="008C11B0">
      <w:pPr>
        <w:rPr>
          <w:color w:val="000000"/>
          <w:lang w:val="en-US"/>
        </w:rPr>
      </w:pPr>
      <w:r>
        <w:rPr>
          <w:color w:val="000000"/>
          <w:lang w:val="en-US"/>
        </w:rPr>
        <w:t>Container</w:t>
      </w:r>
      <w:r w:rsidR="005D5EA7">
        <w:rPr>
          <w:color w:val="000000"/>
          <w:lang w:val="en-US"/>
        </w:rPr>
        <w:t xml:space="preserve"> of multiple items:</w:t>
      </w:r>
    </w:p>
    <w:p w14:paraId="60332047" w14:textId="5ED0DE07" w:rsidR="005D5EA7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tab/>
        <w:t>“Container types”: LIST</w:t>
      </w:r>
      <w:r w:rsidRPr="005D5EA7">
        <w:rPr>
          <w:color w:val="000000"/>
          <w:lang w:val="en-US"/>
        </w:rPr>
        <w:sym w:font="Wingdings" w:char="F0E0"/>
      </w:r>
      <w:r>
        <w:rPr>
          <w:color w:val="000000"/>
          <w:lang w:val="en-US"/>
        </w:rPr>
        <w:t xml:space="preserve"> collection of items [12 , 7 “hello” , True]</w:t>
      </w:r>
    </w:p>
    <w:p w14:paraId="0DE29CDF" w14:textId="793409F9" w:rsidR="005D5EA7" w:rsidRDefault="005D5EA7">
      <w:pPr>
        <w:rPr>
          <w:color w:val="000000"/>
          <w:lang w:val="en-US"/>
        </w:rPr>
      </w:pPr>
      <w:r>
        <w:rPr>
          <w:color w:val="000000"/>
          <w:lang w:val="en-US"/>
        </w:rPr>
        <w:tab/>
        <w:t>A LIST contains multiple items</w:t>
      </w:r>
    </w:p>
    <w:p w14:paraId="5C6F7F67" w14:textId="3C778CA0" w:rsidR="005B6B77" w:rsidRDefault="005B6B77">
      <w:pPr>
        <w:rPr>
          <w:color w:val="000000"/>
          <w:lang w:val="en-US"/>
        </w:rPr>
      </w:pPr>
    </w:p>
    <w:p w14:paraId="515AB9C7" w14:textId="5E8FACB4" w:rsidR="005B6B77" w:rsidRDefault="000A29E4" w:rsidP="000A29E4">
      <w:pPr>
        <w:spacing w:line="240" w:lineRule="auto"/>
        <w:rPr>
          <w:color w:val="000000"/>
          <w:u w:val="single"/>
          <w:lang w:val="en-US"/>
        </w:rPr>
      </w:pPr>
      <w:r>
        <w:rPr>
          <w:color w:val="000000"/>
          <w:u w:val="single"/>
          <w:lang w:val="en-US"/>
        </w:rPr>
        <w:t>DAY 13: LISTS</w:t>
      </w:r>
    </w:p>
    <w:p w14:paraId="19E76CFF" w14:textId="4DA13479" w:rsidR="0030439C" w:rsidRDefault="000A29E4" w:rsidP="000A29E4">
      <w:pPr>
        <w:spacing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Names  = [ ] empty list</w:t>
      </w:r>
    </w:p>
    <w:p w14:paraId="17922FDC" w14:textId="490277D5" w:rsidR="000A29E4" w:rsidRDefault="000A29E4" w:rsidP="000A29E4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Names = [“joe”]</w:t>
      </w:r>
    </w:p>
    <w:p w14:paraId="7EBBFE91" w14:textId="499BD177" w:rsidR="000A29E4" w:rsidRDefault="000A29E4" w:rsidP="000A29E4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Names = [ “joe”, “bill”]</w:t>
      </w:r>
    </w:p>
    <w:p w14:paraId="5E4D3240" w14:textId="2851A1A5" w:rsidR="0030439C" w:rsidRDefault="000A29E4" w:rsidP="000A29E4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Names = [ [“hello”], 7.4]</w:t>
      </w:r>
    </w:p>
    <w:p w14:paraId="5EB30730" w14:textId="1E228EB9" w:rsidR="000A29E4" w:rsidRDefault="000A29E4" w:rsidP="000A29E4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How to add a third name?</w:t>
      </w:r>
    </w:p>
    <w:p w14:paraId="2ECA04C8" w14:textId="1B02D462" w:rsidR="000A29E4" w:rsidRDefault="000A29E4" w:rsidP="000A29E4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List are changeable:</w:t>
      </w:r>
    </w:p>
    <w:p w14:paraId="569A7A2F" w14:textId="5985DAD9" w:rsidR="000A29E4" w:rsidRDefault="000A29E4" w:rsidP="000A29E4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Names.append</w:t>
      </w:r>
      <w:proofErr w:type="spellEnd"/>
      <w:r>
        <w:rPr>
          <w:color w:val="000000"/>
          <w:lang w:val="en-US"/>
        </w:rPr>
        <w:t>(“</w:t>
      </w:r>
      <w:proofErr w:type="spellStart"/>
      <w:r>
        <w:rPr>
          <w:color w:val="000000"/>
          <w:lang w:val="en-US"/>
        </w:rPr>
        <w:t>fred</w:t>
      </w:r>
      <w:proofErr w:type="spellEnd"/>
      <w:r>
        <w:rPr>
          <w:color w:val="000000"/>
          <w:lang w:val="en-US"/>
        </w:rPr>
        <w:t xml:space="preserve">”) </w:t>
      </w:r>
      <w:r w:rsidRPr="000A29E4">
        <w:rPr>
          <w:color w:val="000000"/>
          <w:lang w:val="en-US"/>
        </w:rPr>
        <w:sym w:font="Wingdings" w:char="F0E0"/>
      </w:r>
      <w:r>
        <w:rPr>
          <w:color w:val="000000"/>
          <w:lang w:val="en-US"/>
        </w:rPr>
        <w:t xml:space="preserve"> add item at end of existing list</w:t>
      </w:r>
    </w:p>
    <w:p w14:paraId="7F299D2E" w14:textId="3477ED78" w:rsidR="0052756C" w:rsidRDefault="0052756C" w:rsidP="000A29E4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Names.inse</w:t>
      </w:r>
      <w:proofErr w:type="spellEnd"/>
      <w:r>
        <w:rPr>
          <w:color w:val="000000"/>
          <w:lang w:val="en-US"/>
        </w:rPr>
        <w:t xml:space="preserve">(number, item) </w:t>
      </w:r>
      <w:r w:rsidRPr="0052756C">
        <w:rPr>
          <w:color w:val="000000"/>
          <w:lang w:val="en-US"/>
        </w:rPr>
        <w:sym w:font="Wingdings" w:char="F0E0"/>
      </w:r>
      <w:r>
        <w:rPr>
          <w:color w:val="000000"/>
          <w:lang w:val="en-US"/>
        </w:rPr>
        <w:t xml:space="preserve"> adds item at specific index</w:t>
      </w:r>
    </w:p>
    <w:p w14:paraId="756614BA" w14:textId="5316E6CD" w:rsidR="000A29E4" w:rsidRDefault="000A29E4" w:rsidP="000A29E4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Names.pop</w:t>
      </w:r>
      <w:proofErr w:type="spellEnd"/>
      <w:r>
        <w:rPr>
          <w:color w:val="000000"/>
          <w:lang w:val="en-US"/>
        </w:rPr>
        <w:t xml:space="preserve">(2) </w:t>
      </w:r>
      <w:r w:rsidRPr="000A29E4">
        <w:rPr>
          <w:color w:val="000000"/>
          <w:lang w:val="en-US"/>
        </w:rPr>
        <w:sym w:font="Wingdings" w:char="F0E0"/>
      </w:r>
      <w:r>
        <w:rPr>
          <w:color w:val="000000"/>
          <w:lang w:val="en-US"/>
        </w:rPr>
        <w:t xml:space="preserve"> removes and returns item</w:t>
      </w:r>
      <w:r w:rsidR="0052756C">
        <w:rPr>
          <w:color w:val="000000"/>
          <w:lang w:val="en-US"/>
        </w:rPr>
        <w:t xml:space="preserve"> at specific index</w:t>
      </w:r>
      <w:r>
        <w:rPr>
          <w:color w:val="000000"/>
          <w:lang w:val="en-US"/>
        </w:rPr>
        <w:t xml:space="preserve">.  Counting starts </w:t>
      </w:r>
      <w:r w:rsidR="0052756C">
        <w:rPr>
          <w:color w:val="000000"/>
          <w:lang w:val="en-US"/>
        </w:rPr>
        <w:t>at 0 for index</w:t>
      </w:r>
    </w:p>
    <w:p w14:paraId="19C9512A" w14:textId="447AE57D" w:rsidR="000A29E4" w:rsidRDefault="000A29E4" w:rsidP="000A29E4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Names.remove</w:t>
      </w:r>
      <w:proofErr w:type="spellEnd"/>
      <w:r>
        <w:rPr>
          <w:color w:val="000000"/>
          <w:lang w:val="en-US"/>
        </w:rPr>
        <w:t>(“joe”)</w:t>
      </w:r>
      <w:r w:rsidR="0052756C">
        <w:rPr>
          <w:color w:val="000000"/>
          <w:lang w:val="en-US"/>
        </w:rPr>
        <w:t xml:space="preserve"> </w:t>
      </w:r>
      <w:r w:rsidR="0052756C" w:rsidRPr="0052756C">
        <w:rPr>
          <w:color w:val="000000"/>
          <w:lang w:val="en-US"/>
        </w:rPr>
        <w:sym w:font="Wingdings" w:char="F0E0"/>
      </w:r>
      <w:r w:rsidR="0052756C">
        <w:rPr>
          <w:color w:val="000000"/>
          <w:lang w:val="en-US"/>
        </w:rPr>
        <w:t xml:space="preserve"> removes an item by value</w:t>
      </w:r>
    </w:p>
    <w:p w14:paraId="39C2D7C8" w14:textId="2A861A36" w:rsidR="0052756C" w:rsidRDefault="0052756C" w:rsidP="000A29E4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Names.sort</w:t>
      </w:r>
      <w:proofErr w:type="spellEnd"/>
      <w:r>
        <w:rPr>
          <w:color w:val="000000"/>
          <w:lang w:val="en-US"/>
        </w:rPr>
        <w:t xml:space="preserve">() </w:t>
      </w:r>
      <w:r w:rsidRPr="0052756C">
        <w:rPr>
          <w:color w:val="000000"/>
          <w:lang w:val="en-US"/>
        </w:rPr>
        <w:sym w:font="Wingdings" w:char="F0E0"/>
      </w:r>
      <w:r>
        <w:rPr>
          <w:color w:val="000000"/>
          <w:lang w:val="en-US"/>
        </w:rPr>
        <w:t xml:space="preserve"> sorts the names in order</w:t>
      </w:r>
    </w:p>
    <w:p w14:paraId="75A84209" w14:textId="30A13239" w:rsidR="0052756C" w:rsidRDefault="0052756C" w:rsidP="000A29E4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Sorted(names) </w:t>
      </w:r>
      <w:r w:rsidRPr="0052756C">
        <w:rPr>
          <w:color w:val="000000"/>
          <w:lang w:val="en-US"/>
        </w:rPr>
        <w:sym w:font="Wingdings" w:char="F0E0"/>
      </w:r>
      <w:r>
        <w:rPr>
          <w:color w:val="000000"/>
          <w:lang w:val="en-US"/>
        </w:rPr>
        <w:t xml:space="preserve"> temporary sort; it doesn’t mess up the original order</w:t>
      </w:r>
    </w:p>
    <w:p w14:paraId="33106FD4" w14:textId="3BA5A844" w:rsidR="0052756C" w:rsidRDefault="0052756C" w:rsidP="000A29E4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  <w:t>Look in Phyton Tutorial (5.1) and Python Documentation  for more information</w:t>
      </w:r>
    </w:p>
    <w:p w14:paraId="5D351C22" w14:textId="15D01C29" w:rsidR="00A7743A" w:rsidRDefault="00A7743A" w:rsidP="000A29E4">
      <w:pPr>
        <w:spacing w:before="240" w:line="240" w:lineRule="auto"/>
        <w:rPr>
          <w:color w:val="000000"/>
          <w:u w:val="single"/>
          <w:lang w:val="en-US"/>
        </w:rPr>
      </w:pPr>
      <w:r>
        <w:rPr>
          <w:color w:val="000000"/>
          <w:u w:val="single"/>
          <w:lang w:val="en-US"/>
        </w:rPr>
        <w:t>DA</w:t>
      </w:r>
      <w:r w:rsidR="003B343E">
        <w:rPr>
          <w:color w:val="000000"/>
          <w:u w:val="single"/>
          <w:lang w:val="en-US"/>
        </w:rPr>
        <w:t>Y</w:t>
      </w:r>
      <w:r>
        <w:rPr>
          <w:color w:val="000000"/>
          <w:u w:val="single"/>
          <w:lang w:val="en-US"/>
        </w:rPr>
        <w:t xml:space="preserve"> 14.</w:t>
      </w:r>
    </w:p>
    <w:p w14:paraId="15FB4C17" w14:textId="1EA35023" w:rsidR="00A7743A" w:rsidRDefault="00A7743A" w:rsidP="000A29E4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Exam I Friday 4 October</w:t>
      </w:r>
    </w:p>
    <w:p w14:paraId="55BE05DE" w14:textId="77777777" w:rsidR="00DA6CE6" w:rsidRDefault="00DA6CE6" w:rsidP="000A29E4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Random selection: </w:t>
      </w:r>
    </w:p>
    <w:p w14:paraId="528DA341" w14:textId="72C02715" w:rsidR="0030439C" w:rsidRDefault="00DA6CE6" w:rsidP="00DA6CE6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  <w:t>input(random)</w:t>
      </w:r>
    </w:p>
    <w:p w14:paraId="50A84418" w14:textId="52ACC864" w:rsidR="00DA6CE6" w:rsidRDefault="00DA6CE6" w:rsidP="00DA6CE6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random.random</w:t>
      </w:r>
      <w:proofErr w:type="spellEnd"/>
      <w:r>
        <w:rPr>
          <w:color w:val="000000"/>
          <w:lang w:val="en-US"/>
        </w:rPr>
        <w:t xml:space="preserve">() </w:t>
      </w:r>
      <w:r w:rsidR="00AC039D">
        <w:rPr>
          <w:color w:val="000000"/>
          <w:lang w:val="en-US"/>
        </w:rPr>
        <w:t>#</w:t>
      </w:r>
      <w:r>
        <w:rPr>
          <w:color w:val="000000"/>
          <w:lang w:val="en-US"/>
        </w:rPr>
        <w:t xml:space="preserve"> number from 0.0 up to 1.0</w:t>
      </w:r>
    </w:p>
    <w:p w14:paraId="702E75E6" w14:textId="3F0D6D3B" w:rsidR="00DA6CE6" w:rsidRDefault="00DA6CE6" w:rsidP="00DA6CE6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random.randrange</w:t>
      </w:r>
      <w:proofErr w:type="spellEnd"/>
      <w:r>
        <w:rPr>
          <w:color w:val="000000"/>
          <w:lang w:val="en-US"/>
        </w:rPr>
        <w:t>(</w:t>
      </w:r>
      <w:r w:rsidR="00AC039D">
        <w:rPr>
          <w:color w:val="000000"/>
          <w:lang w:val="en-US"/>
        </w:rPr>
        <w:t>int</w:t>
      </w:r>
      <w:r>
        <w:rPr>
          <w:color w:val="000000"/>
          <w:lang w:val="en-US"/>
        </w:rPr>
        <w:t>)</w:t>
      </w:r>
    </w:p>
    <w:p w14:paraId="1EBCE4EF" w14:textId="4E022E07" w:rsidR="0030439C" w:rsidRDefault="00DA6CE6" w:rsidP="00070C78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random.choice</w:t>
      </w:r>
      <w:proofErr w:type="spellEnd"/>
      <w:r>
        <w:rPr>
          <w:color w:val="000000"/>
          <w:lang w:val="en-US"/>
        </w:rPr>
        <w:t>(lis</w:t>
      </w:r>
      <w:r w:rsidR="00AC039D">
        <w:rPr>
          <w:color w:val="000000"/>
          <w:lang w:val="en-US"/>
        </w:rPr>
        <w:t xml:space="preserve">t) # choose 1 item out of the list and return it </w:t>
      </w:r>
    </w:p>
    <w:p w14:paraId="44ACA693" w14:textId="02E2A562" w:rsidR="00070C78" w:rsidRDefault="00070C78" w:rsidP="00070C78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Input validation:</w:t>
      </w:r>
    </w:p>
    <w:p w14:paraId="4BEF4D09" w14:textId="16E41738" w:rsidR="00070C78" w:rsidRDefault="00070C78" w:rsidP="00070C78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  <w:t>You need to handle unexpected errors</w:t>
      </w:r>
    </w:p>
    <w:p w14:paraId="475B7A2A" w14:textId="28B64198" w:rsidR="00185542" w:rsidRDefault="00185542" w:rsidP="00185542">
      <w:pPr>
        <w:pStyle w:val="Prrafodelista"/>
        <w:numPr>
          <w:ilvl w:val="0"/>
          <w:numId w:val="1"/>
        </w:numPr>
        <w:spacing w:before="240" w:line="240" w:lineRule="auto"/>
        <w:rPr>
          <w:color w:val="000000"/>
          <w:lang w:val="en-US"/>
        </w:rPr>
      </w:pPr>
      <w:r w:rsidRPr="00185542">
        <w:rPr>
          <w:color w:val="000000"/>
          <w:lang w:val="en-US"/>
        </w:rPr>
        <w:t>Inside a function</w:t>
      </w:r>
    </w:p>
    <w:p w14:paraId="72FF20AF" w14:textId="28D9FBA8" w:rsidR="00185542" w:rsidRDefault="00185542" w:rsidP="00185542">
      <w:pPr>
        <w:pStyle w:val="Prrafodelista"/>
        <w:numPr>
          <w:ilvl w:val="0"/>
          <w:numId w:val="1"/>
        </w:num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Only return when data is good (if statement) </w:t>
      </w:r>
    </w:p>
    <w:p w14:paraId="32399A43" w14:textId="6BD50FE8" w:rsidR="00185542" w:rsidRDefault="00185542" w:rsidP="00185542">
      <w:pPr>
        <w:pStyle w:val="Prrafodelista"/>
        <w:numPr>
          <w:ilvl w:val="0"/>
          <w:numId w:val="1"/>
        </w:num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Often loop, frequently while True</w:t>
      </w:r>
    </w:p>
    <w:p w14:paraId="289BE90A" w14:textId="0047E05B" w:rsidR="003B343E" w:rsidRDefault="003B343E" w:rsidP="003B343E">
      <w:pPr>
        <w:spacing w:before="240" w:line="240" w:lineRule="auto"/>
        <w:rPr>
          <w:color w:val="000000"/>
          <w:lang w:val="en-US"/>
        </w:rPr>
      </w:pPr>
    </w:p>
    <w:p w14:paraId="6076AD9E" w14:textId="5BBC0EE9" w:rsidR="003B343E" w:rsidRDefault="003B343E" w:rsidP="003B343E">
      <w:pPr>
        <w:spacing w:before="240" w:line="240" w:lineRule="auto"/>
        <w:rPr>
          <w:color w:val="000000"/>
          <w:u w:val="single"/>
          <w:lang w:val="en-US"/>
        </w:rPr>
      </w:pPr>
      <w:r>
        <w:rPr>
          <w:color w:val="000000"/>
          <w:u w:val="single"/>
          <w:lang w:val="en-US"/>
        </w:rPr>
        <w:t>DAY 15: MIDTERM EXAM</w:t>
      </w:r>
    </w:p>
    <w:p w14:paraId="0CE14E47" w14:textId="5CE5EB4D" w:rsidR="00FB4FB1" w:rsidRDefault="00FB4FB1" w:rsidP="003B343E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We </w:t>
      </w:r>
      <w:proofErr w:type="spellStart"/>
      <w:r>
        <w:rPr>
          <w:color w:val="000000"/>
          <w:lang w:val="en-US"/>
        </w:rPr>
        <w:t>wanna</w:t>
      </w:r>
      <w:proofErr w:type="spellEnd"/>
      <w:r>
        <w:rPr>
          <w:color w:val="000000"/>
          <w:lang w:val="en-US"/>
        </w:rPr>
        <w:t xml:space="preserve"> check 2 things:</w:t>
      </w:r>
    </w:p>
    <w:p w14:paraId="7B80BE3D" w14:textId="0F04D3D6" w:rsidR="00FB4FB1" w:rsidRDefault="00FB4FB1" w:rsidP="003B343E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  <w:t>If response = rock</w:t>
      </w:r>
    </w:p>
    <w:p w14:paraId="473F6F97" w14:textId="09781B49" w:rsidR="00FB4FB1" w:rsidRDefault="00FB4FB1" w:rsidP="003B343E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  <w:t>If response = ‘r’</w:t>
      </w:r>
    </w:p>
    <w:p w14:paraId="5FBB6E46" w14:textId="181AC4FB" w:rsidR="00FB4FB1" w:rsidRDefault="00FB4FB1" w:rsidP="003B343E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F or T </w:t>
      </w:r>
      <w:r w:rsidRPr="00FB4FB1">
        <w:rPr>
          <w:color w:val="000000"/>
          <w:lang w:val="en-US"/>
        </w:rPr>
        <w:sym w:font="Wingdings" w:char="F0E0"/>
      </w:r>
      <w:r>
        <w:rPr>
          <w:color w:val="000000"/>
          <w:lang w:val="en-US"/>
        </w:rPr>
        <w:t xml:space="preserve"> T</w:t>
      </w:r>
    </w:p>
    <w:p w14:paraId="5603A1F5" w14:textId="746B6051" w:rsidR="00FB4FB1" w:rsidRDefault="00FB4FB1" w:rsidP="003B343E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F or F </w:t>
      </w:r>
      <w:r w:rsidRPr="00FB4FB1">
        <w:rPr>
          <w:color w:val="000000"/>
          <w:lang w:val="en-US"/>
        </w:rPr>
        <w:sym w:font="Wingdings" w:char="F0E0"/>
      </w:r>
      <w:r>
        <w:rPr>
          <w:color w:val="000000"/>
          <w:lang w:val="en-US"/>
        </w:rPr>
        <w:t xml:space="preserve"> F</w:t>
      </w:r>
    </w:p>
    <w:p w14:paraId="565AEB93" w14:textId="00E69063" w:rsidR="00FB4FB1" w:rsidRDefault="00FB4FB1" w:rsidP="003B343E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Common error: response == “rock” or “r”</w:t>
      </w:r>
    </w:p>
    <w:p w14:paraId="186E5CA1" w14:textId="1D34C7CA" w:rsidR="00196FEC" w:rsidRDefault="003B343E" w:rsidP="003B343E">
      <w:p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Exam (75-100 points total)</w:t>
      </w:r>
      <w:r w:rsidR="00196FEC">
        <w:rPr>
          <w:color w:val="000000"/>
          <w:lang w:val="en-US"/>
        </w:rPr>
        <w:t>:</w:t>
      </w:r>
    </w:p>
    <w:p w14:paraId="4C1170A9" w14:textId="5CAA2D0A" w:rsidR="003B343E" w:rsidRDefault="003B343E" w:rsidP="003B343E">
      <w:pPr>
        <w:pStyle w:val="Prrafodelista"/>
        <w:numPr>
          <w:ilvl w:val="0"/>
          <w:numId w:val="1"/>
        </w:num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Multiple choice (15-20):</w:t>
      </w:r>
    </w:p>
    <w:p w14:paraId="38A36FFB" w14:textId="078EC881" w:rsidR="003B343E" w:rsidRDefault="003B343E" w:rsidP="003B343E">
      <w:pPr>
        <w:pStyle w:val="Prrafodelista"/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  <w:t>Ask a question or show some code</w:t>
      </w:r>
    </w:p>
    <w:p w14:paraId="0F05F6DD" w14:textId="09DB84C5" w:rsidR="003B343E" w:rsidRDefault="003B343E" w:rsidP="003B343E">
      <w:pPr>
        <w:pStyle w:val="Prrafodelista"/>
        <w:numPr>
          <w:ilvl w:val="0"/>
          <w:numId w:val="1"/>
        </w:numPr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Written answer (5-10)</w:t>
      </w:r>
    </w:p>
    <w:p w14:paraId="27F38571" w14:textId="2B48CDEF" w:rsidR="003B343E" w:rsidRDefault="003B343E" w:rsidP="003B343E">
      <w:pPr>
        <w:pStyle w:val="Prrafodelista"/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  <w:t>More substantial question or longer piece of code</w:t>
      </w:r>
    </w:p>
    <w:p w14:paraId="44480476" w14:textId="6725A41F" w:rsidR="00196FEC" w:rsidRDefault="003B343E" w:rsidP="003B343E">
      <w:pPr>
        <w:pStyle w:val="Prrafodelista"/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ab/>
        <w:t>Our response may have to be written code or just describe a solution</w:t>
      </w:r>
    </w:p>
    <w:p w14:paraId="6C44C443" w14:textId="4499904D" w:rsidR="001B08AE" w:rsidRDefault="00196FEC" w:rsidP="00185542">
      <w:pPr>
        <w:pStyle w:val="Prrafodelista"/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Study python keywords + </w:t>
      </w:r>
      <w:proofErr w:type="spellStart"/>
      <w:r>
        <w:rPr>
          <w:color w:val="000000"/>
          <w:lang w:val="en-US"/>
        </w:rPr>
        <w:t>builtins</w:t>
      </w:r>
      <w:proofErr w:type="spellEnd"/>
      <w:r>
        <w:rPr>
          <w:color w:val="000000"/>
          <w:lang w:val="en-US"/>
        </w:rPr>
        <w:t xml:space="preserve"> and operator char</w:t>
      </w:r>
      <w:r w:rsidR="001B08AE">
        <w:rPr>
          <w:color w:val="000000"/>
          <w:lang w:val="en-US"/>
        </w:rPr>
        <w:t>t</w:t>
      </w:r>
    </w:p>
    <w:p w14:paraId="5241B024" w14:textId="3D0F2A92" w:rsidR="001B08AE" w:rsidRDefault="001B08AE" w:rsidP="00185542">
      <w:pPr>
        <w:pStyle w:val="Prrafodelista"/>
        <w:spacing w:before="240" w:line="240" w:lineRule="auto"/>
        <w:rPr>
          <w:color w:val="000000"/>
          <w:lang w:val="en-US"/>
        </w:rPr>
      </w:pPr>
    </w:p>
    <w:p w14:paraId="09E1068C" w14:textId="18C4E4BB" w:rsidR="001B08AE" w:rsidRDefault="001B08AE" w:rsidP="00185542">
      <w:pPr>
        <w:pStyle w:val="Prrafodelista"/>
        <w:spacing w:before="240" w:line="240" w:lineRule="auto"/>
        <w:rPr>
          <w:color w:val="000000"/>
          <w:lang w:val="en-US"/>
        </w:rPr>
      </w:pPr>
    </w:p>
    <w:p w14:paraId="5487926E" w14:textId="70095E26" w:rsidR="001B08AE" w:rsidRDefault="001B08AE" w:rsidP="00185542">
      <w:pPr>
        <w:pStyle w:val="Prrafodelista"/>
        <w:spacing w:before="240" w:line="240" w:lineRule="auto"/>
        <w:rPr>
          <w:color w:val="000000"/>
          <w:lang w:val="en-US"/>
        </w:rPr>
      </w:pPr>
    </w:p>
    <w:p w14:paraId="326DCFFE" w14:textId="7B5E3079" w:rsidR="001B08AE" w:rsidRDefault="001B08AE" w:rsidP="00185542">
      <w:pPr>
        <w:pStyle w:val="Prrafodelista"/>
        <w:spacing w:before="240" w:line="240" w:lineRule="auto"/>
        <w:rPr>
          <w:color w:val="000000"/>
          <w:u w:val="single"/>
          <w:lang w:val="en-US"/>
        </w:rPr>
      </w:pPr>
      <w:r>
        <w:rPr>
          <w:color w:val="000000"/>
          <w:u w:val="single"/>
          <w:lang w:val="en-US"/>
        </w:rPr>
        <w:lastRenderedPageBreak/>
        <w:t>DAY 16:</w:t>
      </w:r>
    </w:p>
    <w:p w14:paraId="579C6DE7" w14:textId="77777777" w:rsidR="001B08AE" w:rsidRDefault="001B08AE" w:rsidP="00185542">
      <w:pPr>
        <w:pStyle w:val="Prrafodelista"/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Local variable: A variable that lives in the function and only exists there.</w:t>
      </w:r>
    </w:p>
    <w:p w14:paraId="2D078B99" w14:textId="2D8B6488" w:rsidR="001B08AE" w:rsidRPr="001B08AE" w:rsidRDefault="001B08AE" w:rsidP="00185542">
      <w:pPr>
        <w:pStyle w:val="Prrafodelista"/>
        <w:spacing w:before="240" w:line="240" w:lineRule="auto"/>
        <w:rPr>
          <w:color w:val="000000"/>
          <w:lang w:val="en-US"/>
        </w:rPr>
      </w:pPr>
      <w:r w:rsidRPr="001B08AE">
        <w:rPr>
          <w:color w:val="000000"/>
          <w:lang w:val="en-US"/>
        </w:rPr>
        <w:t>Global variable: A variable that i</w:t>
      </w:r>
      <w:r>
        <w:rPr>
          <w:color w:val="000000"/>
          <w:lang w:val="en-US"/>
        </w:rPr>
        <w:t>s accessible everywhere in the program.</w:t>
      </w:r>
    </w:p>
    <w:p w14:paraId="1AB8F4F1" w14:textId="44B3ABF0" w:rsidR="001B08AE" w:rsidRDefault="001B08AE" w:rsidP="00185542">
      <w:pPr>
        <w:pStyle w:val="Prrafodelista"/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Only “def” should be on the left border of your program.</w:t>
      </w:r>
    </w:p>
    <w:p w14:paraId="3BD7F69F" w14:textId="063014E4" w:rsidR="001B08AE" w:rsidRPr="001B08AE" w:rsidRDefault="001B08AE" w:rsidP="00185542">
      <w:pPr>
        <w:pStyle w:val="Prrafodelista"/>
        <w:spacing w:before="24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CONSTANT: a variable that holds value that never changes and is assigned at the every start of your program. Ex</w:t>
      </w:r>
      <w:r w:rsidR="00887BA2">
        <w:rPr>
          <w:color w:val="000000"/>
          <w:lang w:val="en-US"/>
        </w:rPr>
        <w:t>: conversion factor</w:t>
      </w:r>
    </w:p>
    <w:p w14:paraId="01CFD4B2" w14:textId="77777777" w:rsidR="00196FEC" w:rsidRPr="001B08AE" w:rsidRDefault="00196FEC" w:rsidP="00185542">
      <w:pPr>
        <w:pStyle w:val="Prrafodelista"/>
        <w:spacing w:before="240" w:line="240" w:lineRule="auto"/>
        <w:rPr>
          <w:color w:val="000000"/>
          <w:lang w:val="en-US"/>
        </w:rPr>
      </w:pPr>
    </w:p>
    <w:sectPr w:rsidR="00196FEC" w:rsidRPr="001B08AE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263A0" w14:textId="77777777" w:rsidR="009439A7" w:rsidRDefault="009439A7">
      <w:pPr>
        <w:spacing w:after="0" w:line="240" w:lineRule="auto"/>
      </w:pPr>
      <w:r>
        <w:separator/>
      </w:r>
    </w:p>
  </w:endnote>
  <w:endnote w:type="continuationSeparator" w:id="0">
    <w:p w14:paraId="207D185E" w14:textId="77777777" w:rsidR="009439A7" w:rsidRDefault="00943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F3F43" w14:textId="77777777" w:rsidR="009439A7" w:rsidRDefault="009439A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CAEC62F" w14:textId="77777777" w:rsidR="009439A7" w:rsidRDefault="00943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603DA"/>
    <w:multiLevelType w:val="multilevel"/>
    <w:tmpl w:val="F978F1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7D4335B3"/>
    <w:multiLevelType w:val="multilevel"/>
    <w:tmpl w:val="BEC4F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0439C"/>
    <w:rsid w:val="00070C78"/>
    <w:rsid w:val="000A29E4"/>
    <w:rsid w:val="00185542"/>
    <w:rsid w:val="00196FEC"/>
    <w:rsid w:val="001B08AE"/>
    <w:rsid w:val="0030439C"/>
    <w:rsid w:val="00336192"/>
    <w:rsid w:val="003B343E"/>
    <w:rsid w:val="0052756C"/>
    <w:rsid w:val="005B6B77"/>
    <w:rsid w:val="005D5EA7"/>
    <w:rsid w:val="00887BA2"/>
    <w:rsid w:val="008C11B0"/>
    <w:rsid w:val="009439A7"/>
    <w:rsid w:val="009C5076"/>
    <w:rsid w:val="00A7743A"/>
    <w:rsid w:val="00AC039D"/>
    <w:rsid w:val="00DA6CE6"/>
    <w:rsid w:val="00FB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670C"/>
  <w15:docId w15:val="{9D0F12AE-4926-4EB4-B597-8026B27F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</w:pPr>
  </w:style>
  <w:style w:type="paragraph" w:styleId="Ttulo">
    <w:name w:val="Title"/>
    <w:basedOn w:val="Normal"/>
    <w:next w:val="Normal"/>
    <w:link w:val="TtuloCar"/>
    <w:uiPriority w:val="10"/>
    <w:qFormat/>
    <w:rsid w:val="008C1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1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16405</TotalTime>
  <Pages>6</Pages>
  <Words>965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 LA CRUZ CABELLO</dc:creator>
  <cp:keywords/>
  <dc:description/>
  <cp:lastModifiedBy>MIGUEL DE LA CRUZ CABELLO</cp:lastModifiedBy>
  <cp:revision>1</cp:revision>
  <dcterms:created xsi:type="dcterms:W3CDTF">2019-08-28T21:27:00Z</dcterms:created>
  <dcterms:modified xsi:type="dcterms:W3CDTF">2019-10-01T20:12:00Z</dcterms:modified>
</cp:coreProperties>
</file>